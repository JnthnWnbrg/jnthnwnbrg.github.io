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84B1" w14:textId="77777777" w:rsidR="00983D5A" w:rsidRDefault="00983D5A">
      <w:pPr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2D0D89F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A5930C3890CF04684CD8ADF9A0CD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4DD52F0" w14:textId="77777777" w:rsidR="00B93310" w:rsidRPr="005152F2" w:rsidRDefault="00983D5A" w:rsidP="00983D5A">
                <w:pPr>
                  <w:pStyle w:val="Heading1"/>
                </w:pPr>
                <w:r>
                  <w:t>Jon</w:t>
                </w:r>
                <w:r w:rsidR="001F1F57">
                  <w:t>athan</w:t>
                </w:r>
                <w:r>
                  <w:t xml:space="preserve"> Weinberg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52F93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9C3BCD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45633945" wp14:editId="0A98F48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E82B5B8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EDFD9F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D28BCCD" w14:textId="77777777" w:rsidR="00441EB9" w:rsidRDefault="00A51763" w:rsidP="00A51763">
                  <w:pPr>
                    <w:pStyle w:val="Heading3"/>
                  </w:pPr>
                  <w:r>
                    <w:t>owlmonkey@tuta.io</w:t>
                  </w:r>
                </w:p>
              </w:tc>
            </w:tr>
            <w:tr w:rsidR="00441EB9" w:rsidRPr="005152F2" w14:paraId="2C772C0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CB9BC3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28E94DBC" wp14:editId="195800B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FE8B7E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91D12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2E0E779" w14:textId="77777777" w:rsidR="00441EB9" w:rsidRDefault="00983D5A" w:rsidP="00983D5A">
                  <w:pPr>
                    <w:pStyle w:val="Heading3"/>
                  </w:pPr>
                  <w:r>
                    <w:t>301 332 2066</w:t>
                  </w:r>
                </w:p>
              </w:tc>
            </w:tr>
            <w:tr w:rsidR="00441EB9" w:rsidRPr="005152F2" w14:paraId="547F450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5AC68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602010AB" wp14:editId="492C660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FD9915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02BE7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1889794" w14:textId="77777777" w:rsidR="00441EB9" w:rsidRDefault="00A51763" w:rsidP="00441EB9">
                  <w:pPr>
                    <w:pStyle w:val="Heading3"/>
                  </w:pPr>
                  <w:r w:rsidRPr="00A51763">
                    <w:t>https://www.linkedin.com/in/weinbergzo/</w:t>
                  </w:r>
                </w:p>
              </w:tc>
            </w:tr>
            <w:tr w:rsidR="00441EB9" w:rsidRPr="005152F2" w14:paraId="10357208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F677D0F" w14:textId="77777777" w:rsidR="00441EB9" w:rsidRPr="00441EB9" w:rsidRDefault="00983D5A" w:rsidP="00983D5A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jnthnwnbrg.github.io</w:t>
                  </w:r>
                </w:p>
              </w:tc>
            </w:tr>
            <w:tr w:rsidR="005A7E57" w:rsidRPr="005152F2" w14:paraId="2358E40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D645E9E" w14:textId="77777777" w:rsidR="002C77B9" w:rsidRDefault="006825F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32D57D8E258684ABB8750CB5C76B1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3E8EB8B4" w14:textId="77777777" w:rsid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754238B" wp14:editId="01E45A0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B7CEA0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4509B0D" w14:textId="77777777" w:rsidR="005A7E57" w:rsidRDefault="00983D5A" w:rsidP="00983D5A">
                  <w:r>
                    <w:t>“Please ma’am, just give me a job!”</w:t>
                  </w:r>
                  <w:r>
                    <w:br/>
                    <w:t xml:space="preserve"> -–Spirited Away</w:t>
                  </w:r>
                </w:p>
              </w:tc>
            </w:tr>
            <w:tr w:rsidR="00463463" w:rsidRPr="005152F2" w14:paraId="5361583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43134D1" w14:textId="77777777" w:rsidR="005A7E57" w:rsidRDefault="006825F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8FA186ED8C5DA40A54B41E28C9016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EC3FFF5" w14:textId="77777777" w:rsidR="00616FF4" w:rsidRP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05E5972" wp14:editId="2E9A25E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D95D98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3F1F2A" w14:textId="77777777" w:rsidR="00463463" w:rsidRDefault="00983D5A" w:rsidP="00983D5A">
                  <w:r>
                    <w:t>Mandarin</w:t>
                  </w:r>
                </w:p>
                <w:p w14:paraId="609B5AD5" w14:textId="77777777" w:rsidR="00983D5A" w:rsidRDefault="00983D5A" w:rsidP="00983D5A">
                  <w:r>
                    <w:t>Hebrew</w:t>
                  </w:r>
                </w:p>
                <w:p w14:paraId="42F88FA5" w14:textId="77777777" w:rsidR="001F1F57" w:rsidRDefault="001F1F57" w:rsidP="00983D5A">
                  <w:r>
                    <w:t>Walking</w:t>
                  </w:r>
                  <w:r>
                    <w:br/>
                    <w:t>Can carry 130 LBS</w:t>
                  </w:r>
                </w:p>
                <w:p w14:paraId="54AB86DB" w14:textId="77777777" w:rsidR="00876CDE" w:rsidRPr="005152F2" w:rsidRDefault="00876CDE" w:rsidP="00983D5A">
                  <w:r>
                    <w:t>Sustainability</w:t>
                  </w:r>
                </w:p>
              </w:tc>
            </w:tr>
          </w:tbl>
          <w:p w14:paraId="588171CB" w14:textId="77777777" w:rsidR="00B93310" w:rsidRPr="005152F2" w:rsidRDefault="00B93310" w:rsidP="003856C9"/>
        </w:tc>
        <w:tc>
          <w:tcPr>
            <w:tcW w:w="723" w:type="dxa"/>
          </w:tcPr>
          <w:p w14:paraId="78F76DB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1408092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738A759" w14:textId="77777777" w:rsidR="008F6337" w:rsidRPr="005152F2" w:rsidRDefault="006825F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22B5422D9CFE3458D56E5254A9157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6378DF11" w14:textId="77777777" w:rsidR="008F6337" w:rsidRPr="0043426C" w:rsidRDefault="00A51763" w:rsidP="00A51763">
                  <w:pPr>
                    <w:pStyle w:val="Heading4"/>
                  </w:pPr>
                  <w:r>
                    <w:t>Amazon sortation associate II</w:t>
                  </w:r>
                </w:p>
                <w:p w14:paraId="2F1271EF" w14:textId="77777777" w:rsidR="008F6337" w:rsidRDefault="00A51763" w:rsidP="00A51763">
                  <w:pPr>
                    <w:pStyle w:val="Heading5"/>
                  </w:pPr>
                  <w:r>
                    <w:t>Sep. 2021 to Feb. 2022</w:t>
                  </w:r>
                </w:p>
                <w:p w14:paraId="71A9A0BC" w14:textId="77777777" w:rsidR="00A51763" w:rsidRPr="00A51763" w:rsidRDefault="00A51763" w:rsidP="00A51763">
                  <w:r>
                    <w:t>Left to focus on chores for returning roommates</w:t>
                  </w:r>
                </w:p>
                <w:p w14:paraId="13882E02" w14:textId="77777777" w:rsidR="007B2F5C" w:rsidRPr="0043426C" w:rsidRDefault="00A51763" w:rsidP="00A51763">
                  <w:pPr>
                    <w:pStyle w:val="Heading4"/>
                  </w:pPr>
                  <w:r>
                    <w:t>Intern at Brainbio – Rockville Maryland</w:t>
                  </w:r>
                </w:p>
                <w:p w14:paraId="6A59B0CE" w14:textId="77777777" w:rsidR="007B2F5C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0DE0C3E1" w14:textId="77777777" w:rsidR="008F6337" w:rsidRDefault="00A51763" w:rsidP="00A51763">
                  <w:r>
                    <w:t>Developed automated quality checking software for Positron Emission Tomography scanner crystals for checking horse injuries</w:t>
                  </w:r>
                </w:p>
                <w:p w14:paraId="02C73794" w14:textId="77777777" w:rsidR="00A51763" w:rsidRDefault="00A51763" w:rsidP="00A51763"/>
                <w:p w14:paraId="2FABDC05" w14:textId="77777777" w:rsidR="00A51763" w:rsidRPr="0043426C" w:rsidRDefault="00A51763" w:rsidP="00A51763">
                  <w:pPr>
                    <w:pStyle w:val="Heading4"/>
                  </w:pPr>
                  <w:r>
                    <w:t>Backstock at Target</w:t>
                  </w:r>
                  <w:r>
                    <w:t xml:space="preserve"> – </w:t>
                  </w:r>
                  <w:r>
                    <w:t>Geary BLVD, SF</w:t>
                  </w:r>
                </w:p>
                <w:p w14:paraId="6F246895" w14:textId="77777777" w:rsidR="00A51763" w:rsidRPr="005152F2" w:rsidRDefault="00A51763" w:rsidP="00A51763">
                  <w:pPr>
                    <w:pStyle w:val="Heading5"/>
                  </w:pPr>
                  <w:r>
                    <w:t>A few years ago</w:t>
                  </w:r>
                </w:p>
                <w:p w14:paraId="62CD18E2" w14:textId="77777777" w:rsidR="00A51763" w:rsidRDefault="00876CDE" w:rsidP="00A51763">
                  <w:r>
                    <w:t>Supervised by Dawn</w:t>
                  </w:r>
                </w:p>
              </w:tc>
            </w:tr>
            <w:tr w:rsidR="008F6337" w14:paraId="17B4985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916583" w14:textId="323F9073" w:rsidR="008F6337" w:rsidRPr="005152F2" w:rsidRDefault="006825F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4617219B90DDF45960D3F18DB7654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EF031D3" w14:textId="77777777" w:rsidR="007B2F5C" w:rsidRPr="0043426C" w:rsidRDefault="00A51763" w:rsidP="00A51763">
                  <w:pPr>
                    <w:pStyle w:val="Heading4"/>
                  </w:pPr>
                  <w:r>
                    <w:t>University of San Francisco</w:t>
                  </w:r>
                </w:p>
                <w:p w14:paraId="4FB44052" w14:textId="77777777" w:rsidR="007B2F5C" w:rsidRPr="005152F2" w:rsidRDefault="00A51763" w:rsidP="00A51763">
                  <w:pPr>
                    <w:pStyle w:val="Heading5"/>
                  </w:pPr>
                  <w:r>
                    <w:t>Dean’s Honor Roll at some point</w:t>
                  </w:r>
                </w:p>
                <w:p w14:paraId="16D4A241" w14:textId="77777777" w:rsidR="008F6337" w:rsidRDefault="001F1F57" w:rsidP="00A51763">
                  <w:r>
                    <w:t xml:space="preserve">B.A. in </w:t>
                  </w:r>
                  <w:r w:rsidR="00A51763">
                    <w:t>Asian Studies Major after completing a little more than a Computer Science Minor</w:t>
                  </w:r>
                </w:p>
                <w:p w14:paraId="667883E7" w14:textId="77777777" w:rsidR="00A867E2" w:rsidRDefault="00A867E2" w:rsidP="00A51763"/>
                <w:p w14:paraId="38691461" w14:textId="77777777" w:rsidR="00A867E2" w:rsidRDefault="00A867E2" w:rsidP="00A5176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Security Guard Card</w:t>
                  </w:r>
                </w:p>
                <w:p w14:paraId="3D039499" w14:textId="77777777" w:rsidR="00A867E2" w:rsidRDefault="00A867E2" w:rsidP="00A51763">
                  <w:pPr>
                    <w:rPr>
                      <w:b/>
                      <w:bCs/>
                    </w:rPr>
                  </w:pPr>
                </w:p>
                <w:p w14:paraId="51146D5E" w14:textId="4B9562FE" w:rsidR="00A867E2" w:rsidRPr="00A867E2" w:rsidRDefault="00A867E2" w:rsidP="00A5176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Radiation Safety</w:t>
                  </w:r>
                </w:p>
              </w:tc>
            </w:tr>
            <w:tr w:rsidR="008F6337" w14:paraId="42C266E5" w14:textId="77777777" w:rsidTr="00B85871">
              <w:tc>
                <w:tcPr>
                  <w:tcW w:w="5191" w:type="dxa"/>
                </w:tcPr>
                <w:p w14:paraId="06456913" w14:textId="77777777" w:rsidR="008F6337" w:rsidRPr="005152F2" w:rsidRDefault="006825F7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C8D76E3B2BE5F4D999AAE203B144D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2FDCB01B" w14:textId="4D6881C1" w:rsidR="008F6337" w:rsidRDefault="00A51763" w:rsidP="00A51763">
                  <w:r>
                    <w:t>Garden</w:t>
                  </w:r>
                  <w:r w:rsidR="00A867E2">
                    <w:t>s</w:t>
                  </w:r>
                  <w:bookmarkStart w:id="0" w:name="_GoBack"/>
                  <w:bookmarkEnd w:id="0"/>
                </w:p>
                <w:p w14:paraId="405CCA1C" w14:textId="0AC58E38" w:rsidR="00A51763" w:rsidRDefault="00A51763" w:rsidP="00A51763">
                  <w:r>
                    <w:t>Thrift Shop sorting</w:t>
                  </w:r>
                  <w:r w:rsidR="00FA4C8D">
                    <w:t xml:space="preserve"> in Idaho</w:t>
                  </w:r>
                </w:p>
              </w:tc>
            </w:tr>
          </w:tbl>
          <w:p w14:paraId="36F2270C" w14:textId="77777777" w:rsidR="008F6337" w:rsidRPr="005152F2" w:rsidRDefault="008F6337" w:rsidP="003856C9"/>
        </w:tc>
      </w:tr>
    </w:tbl>
    <w:p w14:paraId="2112F666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D1B28" w14:textId="77777777" w:rsidR="006825F7" w:rsidRDefault="006825F7" w:rsidP="003856C9">
      <w:pPr>
        <w:spacing w:after="0" w:line="240" w:lineRule="auto"/>
      </w:pPr>
      <w:r>
        <w:separator/>
      </w:r>
    </w:p>
  </w:endnote>
  <w:endnote w:type="continuationSeparator" w:id="0">
    <w:p w14:paraId="7A549B1C" w14:textId="77777777" w:rsidR="006825F7" w:rsidRDefault="006825F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AB4A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34AD394" wp14:editId="18A3D5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17AC9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CA8BD" w14:textId="77777777" w:rsidR="001765FE" w:rsidRDefault="00DC79BB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0D30FF6" wp14:editId="3C1800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D5098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3CE30" w14:textId="77777777" w:rsidR="006825F7" w:rsidRDefault="006825F7" w:rsidP="003856C9">
      <w:pPr>
        <w:spacing w:after="0" w:line="240" w:lineRule="auto"/>
      </w:pPr>
      <w:r>
        <w:separator/>
      </w:r>
    </w:p>
  </w:footnote>
  <w:footnote w:type="continuationSeparator" w:id="0">
    <w:p w14:paraId="178DBB3C" w14:textId="77777777" w:rsidR="006825F7" w:rsidRDefault="006825F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6178D" w14:textId="77777777" w:rsidR="003856C9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77CC5F" wp14:editId="7CE835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30A2A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1590" w14:textId="77777777" w:rsidR="00DC79BB" w:rsidRDefault="00DC79BB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044FECE" wp14:editId="51F00A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DAED9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5A"/>
    <w:rsid w:val="00052BE1"/>
    <w:rsid w:val="0007412A"/>
    <w:rsid w:val="0010199E"/>
    <w:rsid w:val="001765FE"/>
    <w:rsid w:val="0019561F"/>
    <w:rsid w:val="001B32D2"/>
    <w:rsid w:val="001F1F57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2310B"/>
    <w:rsid w:val="006825F7"/>
    <w:rsid w:val="006A3CE7"/>
    <w:rsid w:val="00743379"/>
    <w:rsid w:val="007803B7"/>
    <w:rsid w:val="007B2F5C"/>
    <w:rsid w:val="007C5F05"/>
    <w:rsid w:val="00832043"/>
    <w:rsid w:val="00832F81"/>
    <w:rsid w:val="00876CDE"/>
    <w:rsid w:val="008C7CA2"/>
    <w:rsid w:val="008F6337"/>
    <w:rsid w:val="00983D5A"/>
    <w:rsid w:val="00A42F91"/>
    <w:rsid w:val="00A51763"/>
    <w:rsid w:val="00A867E2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A4C8D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0A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weinberg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5930C3890CF04684CD8ADF9A0C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BB7-68DA-5D42-8CEB-569AF5292DA8}"/>
      </w:docPartPr>
      <w:docPartBody>
        <w:p w:rsidR="00000000" w:rsidRDefault="00CF2707">
          <w:pPr>
            <w:pStyle w:val="4A5930C3890CF04684CD8ADF9A0CD789"/>
          </w:pPr>
          <w:r w:rsidRPr="005152F2">
            <w:t>Your Name</w:t>
          </w:r>
        </w:p>
      </w:docPartBody>
    </w:docPart>
    <w:docPart>
      <w:docPartPr>
        <w:name w:val="632D57D8E258684ABB8750CB5C76B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ACFB-49DA-3A4A-881B-7ADD080902FA}"/>
      </w:docPartPr>
      <w:docPartBody>
        <w:p w:rsidR="00000000" w:rsidRDefault="00CF2707">
          <w:pPr>
            <w:pStyle w:val="632D57D8E258684ABB8750CB5C76B1CC"/>
          </w:pPr>
          <w:r>
            <w:t>Objective</w:t>
          </w:r>
        </w:p>
      </w:docPartBody>
    </w:docPart>
    <w:docPart>
      <w:docPartPr>
        <w:name w:val="98FA186ED8C5DA40A54B41E28C90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A7BE4-F72D-8446-AD64-1269A767385A}"/>
      </w:docPartPr>
      <w:docPartBody>
        <w:p w:rsidR="00000000" w:rsidRDefault="00CF2707">
          <w:pPr>
            <w:pStyle w:val="98FA186ED8C5DA40A54B41E28C90163E"/>
          </w:pPr>
          <w:r>
            <w:t>Skills</w:t>
          </w:r>
        </w:p>
      </w:docPartBody>
    </w:docPart>
    <w:docPart>
      <w:docPartPr>
        <w:name w:val="722B5422D9CFE3458D56E5254A91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FF728-CF7F-CF43-93B2-0CA6A92D7FD3}"/>
      </w:docPartPr>
      <w:docPartBody>
        <w:p w:rsidR="00000000" w:rsidRDefault="00CF2707">
          <w:pPr>
            <w:pStyle w:val="722B5422D9CFE3458D56E5254A91571D"/>
          </w:pPr>
          <w:r w:rsidRPr="005152F2">
            <w:t>Experience</w:t>
          </w:r>
        </w:p>
      </w:docPartBody>
    </w:docPart>
    <w:docPart>
      <w:docPartPr>
        <w:name w:val="F4617219B90DDF45960D3F18DB7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76438-B5B7-EB4E-B0B9-3F358D56BACA}"/>
      </w:docPartPr>
      <w:docPartBody>
        <w:p w:rsidR="00000000" w:rsidRDefault="00CF2707">
          <w:pPr>
            <w:pStyle w:val="F4617219B90DDF45960D3F18DB7654B7"/>
          </w:pPr>
          <w:r w:rsidRPr="005152F2">
            <w:t>Education</w:t>
          </w:r>
        </w:p>
      </w:docPartBody>
    </w:docPart>
    <w:docPart>
      <w:docPartPr>
        <w:name w:val="6C8D76E3B2BE5F4D999AAE203B144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556B-6BF2-F448-B344-F135F44C4E1B}"/>
      </w:docPartPr>
      <w:docPartBody>
        <w:p w:rsidR="00000000" w:rsidRDefault="00CF2707">
          <w:pPr>
            <w:pStyle w:val="6C8D76E3B2BE5F4D999AAE203B144D9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07"/>
    <w:rsid w:val="00C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930C3890CF04684CD8ADF9A0CD789">
    <w:name w:val="4A5930C3890CF04684CD8ADF9A0CD789"/>
  </w:style>
  <w:style w:type="paragraph" w:customStyle="1" w:styleId="AE5BE66161146D4495BB9D3B9C8F56DA">
    <w:name w:val="AE5BE66161146D4495BB9D3B9C8F56DA"/>
  </w:style>
  <w:style w:type="paragraph" w:customStyle="1" w:styleId="D45E7995594A3545B897BFC73FDF43AF">
    <w:name w:val="D45E7995594A3545B897BFC73FDF43AF"/>
  </w:style>
  <w:style w:type="paragraph" w:customStyle="1" w:styleId="FC0518E6F7F7DE47BC24880A65A71564">
    <w:name w:val="FC0518E6F7F7DE47BC24880A65A71564"/>
  </w:style>
  <w:style w:type="paragraph" w:customStyle="1" w:styleId="FFAD2E875F35CA449A6DE9F7A2AC18B6">
    <w:name w:val="FFAD2E875F35CA449A6DE9F7A2AC18B6"/>
  </w:style>
  <w:style w:type="paragraph" w:customStyle="1" w:styleId="632D57D8E258684ABB8750CB5C76B1CC">
    <w:name w:val="632D57D8E258684ABB8750CB5C76B1CC"/>
  </w:style>
  <w:style w:type="paragraph" w:customStyle="1" w:styleId="8E6AB6D511ABE3458F76D70AC52B7AF3">
    <w:name w:val="8E6AB6D511ABE3458F76D70AC52B7AF3"/>
  </w:style>
  <w:style w:type="paragraph" w:customStyle="1" w:styleId="98FA186ED8C5DA40A54B41E28C90163E">
    <w:name w:val="98FA186ED8C5DA40A54B41E28C90163E"/>
  </w:style>
  <w:style w:type="paragraph" w:customStyle="1" w:styleId="332E7C6198D3984F88C0D8DD17144A9B">
    <w:name w:val="332E7C6198D3984F88C0D8DD17144A9B"/>
  </w:style>
  <w:style w:type="paragraph" w:customStyle="1" w:styleId="722B5422D9CFE3458D56E5254A91571D">
    <w:name w:val="722B5422D9CFE3458D56E5254A91571D"/>
  </w:style>
  <w:style w:type="paragraph" w:customStyle="1" w:styleId="9A6D9B06144E224683F0759A1FD7B43D">
    <w:name w:val="9A6D9B06144E224683F0759A1FD7B43D"/>
  </w:style>
  <w:style w:type="paragraph" w:customStyle="1" w:styleId="02DDB244040D794A8F1CBDFB3E039A14">
    <w:name w:val="02DDB244040D794A8F1CBDFB3E039A14"/>
  </w:style>
  <w:style w:type="paragraph" w:customStyle="1" w:styleId="2DCC3475729F734B9025DBB6CBDCCFEA">
    <w:name w:val="2DCC3475729F734B9025DBB6CBDCCFEA"/>
  </w:style>
  <w:style w:type="paragraph" w:customStyle="1" w:styleId="3FA07A1963543C47B2291EBEC4282FC2">
    <w:name w:val="3FA07A1963543C47B2291EBEC4282FC2"/>
  </w:style>
  <w:style w:type="paragraph" w:customStyle="1" w:styleId="C821BFF0320F024D810444D55C1A2189">
    <w:name w:val="C821BFF0320F024D810444D55C1A2189"/>
  </w:style>
  <w:style w:type="paragraph" w:customStyle="1" w:styleId="DF4FDB3767323C4484E608486134DD59">
    <w:name w:val="DF4FDB3767323C4484E608486134DD59"/>
  </w:style>
  <w:style w:type="paragraph" w:customStyle="1" w:styleId="F4617219B90DDF45960D3F18DB7654B7">
    <w:name w:val="F4617219B90DDF45960D3F18DB7654B7"/>
  </w:style>
  <w:style w:type="paragraph" w:customStyle="1" w:styleId="2F897F8C8B368147AFF5121EEE979ADA">
    <w:name w:val="2F897F8C8B368147AFF5121EEE979ADA"/>
  </w:style>
  <w:style w:type="paragraph" w:customStyle="1" w:styleId="751BEFD54E68774A9AE0E9CE87765A0F">
    <w:name w:val="751BEFD54E68774A9AE0E9CE87765A0F"/>
  </w:style>
  <w:style w:type="paragraph" w:customStyle="1" w:styleId="F082C270709F4743964B00B16F18EADD">
    <w:name w:val="F082C270709F4743964B00B16F18EADD"/>
  </w:style>
  <w:style w:type="paragraph" w:customStyle="1" w:styleId="6C8D76E3B2BE5F4D999AAE203B144D91">
    <w:name w:val="6C8D76E3B2BE5F4D999AAE203B144D91"/>
  </w:style>
  <w:style w:type="paragraph" w:customStyle="1" w:styleId="81E5DBF828BD094DACC8FC7E72B664ED">
    <w:name w:val="81E5DBF828BD094DACC8FC7E72B66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Weinberg</dc:creator>
  <cp:keywords/>
  <dc:description/>
  <cp:lastModifiedBy>Zoe Weinberg</cp:lastModifiedBy>
  <cp:revision>3</cp:revision>
  <dcterms:created xsi:type="dcterms:W3CDTF">2022-10-12T23:00:00Z</dcterms:created>
  <dcterms:modified xsi:type="dcterms:W3CDTF">2022-10-12T23:04:00Z</dcterms:modified>
</cp:coreProperties>
</file>